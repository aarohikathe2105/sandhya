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3BBEB0F1" w14:textId="77777777" w:rsidTr="00A21AF8">
        <w:tc>
          <w:tcPr>
            <w:tcW w:w="2160" w:type="dxa"/>
            <w:gridSpan w:val="2"/>
          </w:tcPr>
          <w:p w14:paraId="44E8230E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7BE57C47" wp14:editId="2DDD98D8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49F9F96" w14:textId="5E9097BC" w:rsidR="004B4147" w:rsidRDefault="00FC166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36B0388" w14:textId="77777777" w:rsidR="004B4147" w:rsidRDefault="00A156C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sdt>
                                      <w:sdtPr>
                                        <w:id w:val="-494802718"/>
                                        <w:placeholder>
                                          <w:docPart w:val="8E2FA92115514EB1BA10ED2DACB9C83F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4B4147">
                                          <w:t>K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E57C47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549F9F96" w14:textId="5E9097BC" w:rsidR="004B4147" w:rsidRDefault="00FC166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236B0388" w14:textId="77777777" w:rsidR="004B4147" w:rsidRDefault="00A156C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id w:val="-494802718"/>
                                  <w:placeholder>
                                    <w:docPart w:val="8E2FA92115514EB1BA10ED2DACB9C83F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4B4147">
                                    <w:t>K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1895AE0C" w14:textId="1D89E912" w:rsidR="004B4147" w:rsidRDefault="00FC1668" w:rsidP="004B4147">
            <w:pPr>
              <w:pStyle w:val="Title"/>
            </w:pPr>
            <w:r>
              <w:t>Akash</w:t>
            </w:r>
          </w:p>
          <w:p w14:paraId="4142D3A8" w14:textId="1101DD58" w:rsidR="004B4147" w:rsidRPr="004B4147" w:rsidRDefault="00FC1668" w:rsidP="00A21AF8">
            <w:pPr>
              <w:pStyle w:val="Subtitle"/>
            </w:pPr>
            <w:r>
              <w:t>Kathe</w:t>
            </w:r>
          </w:p>
        </w:tc>
      </w:tr>
      <w:tr w:rsidR="00A21AF8" w:rsidRPr="004B4147" w14:paraId="42C2B145" w14:textId="77777777" w:rsidTr="007772B1">
        <w:tc>
          <w:tcPr>
            <w:tcW w:w="2160" w:type="dxa"/>
            <w:gridSpan w:val="2"/>
          </w:tcPr>
          <w:p w14:paraId="1D96F062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4290A97B" w14:textId="430817DB" w:rsidR="00A21AF8" w:rsidRPr="004B4147" w:rsidRDefault="00FC1668" w:rsidP="00A21AF8">
            <w:pPr>
              <w:pStyle w:val="Jobtitle"/>
            </w:pPr>
            <w:r>
              <w:t>Mechatronics Engineer</w:t>
            </w:r>
          </w:p>
        </w:tc>
      </w:tr>
      <w:tr w:rsidR="007772B1" w:rsidRPr="004B4147" w14:paraId="2DE4F95B" w14:textId="77777777" w:rsidTr="00C777FF">
        <w:trPr>
          <w:trHeight w:val="720"/>
        </w:trPr>
        <w:tc>
          <w:tcPr>
            <w:tcW w:w="2160" w:type="dxa"/>
            <w:gridSpan w:val="2"/>
          </w:tcPr>
          <w:p w14:paraId="421778E3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1985679F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7C9DD796" w14:textId="77777777" w:rsidTr="00452292">
        <w:tc>
          <w:tcPr>
            <w:tcW w:w="540" w:type="dxa"/>
            <w:vAlign w:val="center"/>
          </w:tcPr>
          <w:p w14:paraId="443EF38C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3D636C" wp14:editId="331BEE9E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7A3ECD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E121362" w14:textId="212DAC6A" w:rsidR="00BF0DAF" w:rsidRPr="00B03ED5" w:rsidRDefault="00FC1668" w:rsidP="00BF0DAF">
            <w:pPr>
              <w:pStyle w:val="Contact"/>
            </w:pPr>
            <w:r>
              <w:t>7770000844</w:t>
            </w:r>
          </w:p>
        </w:tc>
        <w:tc>
          <w:tcPr>
            <w:tcW w:w="450" w:type="dxa"/>
          </w:tcPr>
          <w:p w14:paraId="567E620E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430F7AB96DA14AD59E152D63C57C4B8F"/>
              </w:placeholder>
              <w:temporary/>
              <w:showingPlcHdr/>
              <w15:appearance w15:val="hidden"/>
            </w:sdtPr>
            <w:sdtEndPr/>
            <w:sdtContent>
              <w:p w14:paraId="4984898E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7CC0AB70" w14:textId="77777777" w:rsidTr="00452292">
        <w:tc>
          <w:tcPr>
            <w:tcW w:w="540" w:type="dxa"/>
            <w:vAlign w:val="center"/>
          </w:tcPr>
          <w:p w14:paraId="4E648EE0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19DE8B5" wp14:editId="31F54245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C71908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2CA0B1C" w14:textId="66D186A9" w:rsidR="00BF0DAF" w:rsidRPr="00B03ED5" w:rsidRDefault="00FC1668" w:rsidP="00BF0DAF">
            <w:pPr>
              <w:pStyle w:val="Contact"/>
            </w:pPr>
            <w:r>
              <w:t>Akash.kathe007@gmail.com</w:t>
            </w:r>
          </w:p>
        </w:tc>
        <w:tc>
          <w:tcPr>
            <w:tcW w:w="450" w:type="dxa"/>
          </w:tcPr>
          <w:p w14:paraId="1C18DB95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00ACB5A2" w14:textId="77777777" w:rsidR="00BF0DAF" w:rsidRPr="00997E86" w:rsidRDefault="00BF0DAF" w:rsidP="00BF0DAF"/>
        </w:tc>
      </w:tr>
      <w:tr w:rsidR="00CD2FD2" w:rsidRPr="00CD2FD2" w14:paraId="4512E166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067DF29C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8FC14BA" wp14:editId="69B3FE3B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5A299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8D1008C" w14:textId="7BBFAF67" w:rsidR="00CD2FD2" w:rsidRPr="00B03ED5" w:rsidRDefault="00FC1668" w:rsidP="00CD2FD2">
            <w:pPr>
              <w:pStyle w:val="Contact"/>
            </w:pPr>
            <w:r>
              <w:t>Pune</w:t>
            </w:r>
          </w:p>
        </w:tc>
        <w:tc>
          <w:tcPr>
            <w:tcW w:w="450" w:type="dxa"/>
          </w:tcPr>
          <w:p w14:paraId="750EC556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2B56336" w14:textId="22969346" w:rsidR="00CD2FD2" w:rsidRPr="00997E86" w:rsidRDefault="00FC1668" w:rsidP="00CD2FD2">
            <w:pPr>
              <w:pStyle w:val="Introduction"/>
            </w:pPr>
            <w:r>
              <w:t xml:space="preserve">Proactive, Technical Minded &amp; Result-Oriented Professional with </w:t>
            </w:r>
            <w:r w:rsidR="00426F5C">
              <w:t>3+</w:t>
            </w:r>
            <w:r>
              <w:t xml:space="preserve"> years of experience in Automotive Industrial Organization. 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3ABE8E9" w14:textId="3F540DCE" w:rsidR="00CD2FD2" w:rsidRPr="00CD2FD2" w:rsidRDefault="009B5938" w:rsidP="00CD2FD2">
            <w:pPr>
              <w:rPr>
                <w:lang w:val="it-IT"/>
              </w:rPr>
            </w:pPr>
            <w:r>
              <w:t xml:space="preserve">Seeking to leverage my knowledge and expertise in System Modeling, Electrical &amp; Electronic System Design, Simulation, and Integration. </w:t>
            </w:r>
          </w:p>
        </w:tc>
      </w:tr>
      <w:tr w:rsidR="00CD2FD2" w:rsidRPr="00997E86" w14:paraId="7273D28C" w14:textId="77777777" w:rsidTr="00452292">
        <w:tc>
          <w:tcPr>
            <w:tcW w:w="540" w:type="dxa"/>
            <w:vAlign w:val="center"/>
          </w:tcPr>
          <w:p w14:paraId="005DED16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92D1565" wp14:editId="119A961E">
                      <wp:extent cx="213066" cy="213066"/>
                      <wp:effectExtent l="0" t="0" r="0" b="0"/>
                      <wp:docPr id="143" name="Group 143" descr="Icon LinkedI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6510C2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E5D0F1A" w14:textId="27A698BD" w:rsidR="00CD2FD2" w:rsidRPr="00B03ED5" w:rsidRDefault="00110773" w:rsidP="00CD2FD2">
            <w:pPr>
              <w:pStyle w:val="Contact"/>
            </w:pPr>
            <w:r>
              <w:t>www.linkedin.com/in/akash-kathe-046995192</w:t>
            </w:r>
          </w:p>
        </w:tc>
        <w:tc>
          <w:tcPr>
            <w:tcW w:w="450" w:type="dxa"/>
          </w:tcPr>
          <w:p w14:paraId="4319356F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3923B526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9E933C5" w14:textId="77777777" w:rsidR="00CD2FD2" w:rsidRPr="00997E86" w:rsidRDefault="00CD2FD2" w:rsidP="00CD2FD2"/>
        </w:tc>
      </w:tr>
      <w:tr w:rsidR="00CD2FD2" w:rsidRPr="00997E86" w14:paraId="3689D6B6" w14:textId="77777777" w:rsidTr="00452292">
        <w:tc>
          <w:tcPr>
            <w:tcW w:w="540" w:type="dxa"/>
            <w:vAlign w:val="center"/>
          </w:tcPr>
          <w:p w14:paraId="606137B9" w14:textId="24181CEE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0CA39F95" w14:textId="7F475961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7C2DD5C4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56EBAB7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3FDB15C" w14:textId="77777777" w:rsidR="00CD2FD2" w:rsidRPr="00997E86" w:rsidRDefault="00CD2FD2" w:rsidP="00CD2FD2"/>
        </w:tc>
      </w:tr>
      <w:tr w:rsidR="00CD2FD2" w:rsidRPr="00997E86" w14:paraId="56B2B9DC" w14:textId="77777777" w:rsidTr="00452292">
        <w:tc>
          <w:tcPr>
            <w:tcW w:w="540" w:type="dxa"/>
            <w:vAlign w:val="center"/>
          </w:tcPr>
          <w:p w14:paraId="60FED81C" w14:textId="03B8FCC8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2BB59BC4" w14:textId="7CE97AC7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71256FC3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43D8992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7D37817" w14:textId="77777777" w:rsidR="00CD2FD2" w:rsidRPr="00997E86" w:rsidRDefault="00CD2FD2" w:rsidP="00CD2FD2"/>
        </w:tc>
      </w:tr>
      <w:tr w:rsidR="00CD2FD2" w:rsidRPr="00997E86" w14:paraId="02D8454F" w14:textId="77777777" w:rsidTr="00C777FF">
        <w:trPr>
          <w:trHeight w:val="720"/>
        </w:trPr>
        <w:tc>
          <w:tcPr>
            <w:tcW w:w="3870" w:type="dxa"/>
            <w:gridSpan w:val="3"/>
          </w:tcPr>
          <w:p w14:paraId="21910CE8" w14:textId="77777777" w:rsidR="00CD2FD2" w:rsidRPr="00997E86" w:rsidRDefault="00CD2FD2" w:rsidP="00CD2FD2"/>
        </w:tc>
        <w:tc>
          <w:tcPr>
            <w:tcW w:w="450" w:type="dxa"/>
          </w:tcPr>
          <w:p w14:paraId="54A8EDE8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FBBBE0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075660A" w14:textId="77777777" w:rsidR="00CD2FD2" w:rsidRPr="00997E86" w:rsidRDefault="00CD2FD2" w:rsidP="00CD2FD2"/>
        </w:tc>
      </w:tr>
      <w:tr w:rsidR="00CD2FD2" w:rsidRPr="00997E86" w14:paraId="413B4AFE" w14:textId="77777777" w:rsidTr="005B7DB3">
        <w:trPr>
          <w:trHeight w:val="288"/>
        </w:trPr>
        <w:tc>
          <w:tcPr>
            <w:tcW w:w="3870" w:type="dxa"/>
            <w:gridSpan w:val="3"/>
          </w:tcPr>
          <w:p w14:paraId="3DE7999A" w14:textId="77777777" w:rsidR="00CD2FD2" w:rsidRPr="00997E86" w:rsidRDefault="00CD2FD2" w:rsidP="00CD2FD2"/>
        </w:tc>
        <w:tc>
          <w:tcPr>
            <w:tcW w:w="450" w:type="dxa"/>
          </w:tcPr>
          <w:p w14:paraId="78FC81BC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0A0A0382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3D354F98" w14:textId="77777777" w:rsidR="00CD2FD2" w:rsidRPr="00997E86" w:rsidRDefault="00CD2FD2" w:rsidP="00CD2FD2"/>
        </w:tc>
      </w:tr>
      <w:tr w:rsidR="00144072" w:rsidRPr="00997E86" w14:paraId="7437FE18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9BCDA9022A814AB1A5EA622736E1D9EB"/>
              </w:placeholder>
              <w:temporary/>
              <w:showingPlcHdr/>
              <w15:appearance w15:val="hidden"/>
            </w:sdtPr>
            <w:sdtEndPr/>
            <w:sdtContent>
              <w:p w14:paraId="1AB8C4C6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3D6192E2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A09FF5" wp14:editId="29253BA5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EBD33DF" w14:textId="2F35EC66" w:rsidR="00144072" w:rsidRPr="008E2197" w:rsidRDefault="009B5938" w:rsidP="008E2197">
                                      <w:pPr>
                                        <w:pStyle w:val="Skill"/>
                                      </w:pPr>
                                      <w:r>
                                        <w:t>MATLAB, Simulink, StateFlow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AFCD145" w14:textId="77777777" w:rsidR="00144072" w:rsidRDefault="00A156C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placeholder>
                                            <w:docPart w:val="CFBD83AFDBC24F8F89203331E8BBB993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2313389" w14:textId="444A91A3" w:rsidR="008E2197" w:rsidRDefault="009B5938" w:rsidP="008E2197">
                                      <w:pPr>
                                        <w:pStyle w:val="Skill"/>
                                      </w:pPr>
                                      <w:r>
                                        <w:t>System Engineering</w:t>
                                      </w:r>
                                    </w:p>
                                    <w:p w14:paraId="0492CB8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893DDC8" w14:textId="77777777" w:rsidR="00144072" w:rsidRDefault="00A156C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placeholder>
                                            <w:docPart w:val="3DF6F16945624FAF852D7DDEF55566C7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D948EE2" w14:textId="65AB4E28" w:rsidR="008E2197" w:rsidRDefault="009B5938" w:rsidP="008E2197">
                                      <w:pPr>
                                        <w:pStyle w:val="Skill"/>
                                      </w:pPr>
                                      <w:r>
                                        <w:t>Requirement Analysis</w:t>
                                      </w:r>
                                    </w:p>
                                    <w:p w14:paraId="773A75B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6090FDC" w14:textId="77777777" w:rsidR="008E2197" w:rsidRDefault="00A156C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placeholder>
                                            <w:docPart w:val="03681DDF586D4B5A82F5434905623DE0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74B218A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70BDF73" w14:textId="3533C23B" w:rsidR="008E2197" w:rsidRDefault="009B5938" w:rsidP="008E2197">
                                      <w:pPr>
                                        <w:pStyle w:val="Skill"/>
                                      </w:pPr>
                                      <w:r>
                                        <w:t>Automotive</w:t>
                                      </w:r>
                                    </w:p>
                                    <w:p w14:paraId="1D8843E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EBC7B9A" w14:textId="77777777" w:rsidR="008E2197" w:rsidRDefault="00A156C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placeholder>
                                            <w:docPart w:val="8CF05736BE8147B6ADDA45121CF4E034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4FDEA5C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D598E70" w14:textId="44D58904" w:rsidR="008E2197" w:rsidRDefault="009B5938" w:rsidP="008E2197">
                                      <w:pPr>
                                        <w:pStyle w:val="Skill"/>
                                      </w:pPr>
                                      <w:r>
                                        <w:t>MIL Testing</w:t>
                                      </w:r>
                                    </w:p>
                                    <w:p w14:paraId="6FBA55BF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9C7CB2C" w14:textId="77777777" w:rsidR="008E2197" w:rsidRDefault="00A156C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placeholder>
                                            <w:docPart w:val="2B490B9CED0B4284B20DDA779DB5787A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60CA471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A09FF5" id="Group 153" o:spid="_x0000_s1030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6EBD33DF" w14:textId="2F35EC66" w:rsidR="00144072" w:rsidRPr="008E2197" w:rsidRDefault="009B5938" w:rsidP="008E2197">
                                <w:pPr>
                                  <w:pStyle w:val="Skill"/>
                                </w:pPr>
                                <w:r>
                                  <w:t>MATLAB, Simulink, StateFlow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0AFCD145" w14:textId="77777777" w:rsidR="00144072" w:rsidRDefault="00A156C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placeholder>
                                      <w:docPart w:val="CFBD83AFDBC24F8F89203331E8BBB993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12313389" w14:textId="444A91A3" w:rsidR="008E2197" w:rsidRDefault="009B5938" w:rsidP="008E2197">
                                <w:pPr>
                                  <w:pStyle w:val="Skill"/>
                                </w:pPr>
                                <w:r>
                                  <w:t>System Engineering</w:t>
                                </w:r>
                              </w:p>
                              <w:p w14:paraId="0492CB8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5893DDC8" w14:textId="77777777" w:rsidR="00144072" w:rsidRDefault="00A156C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placeholder>
                                      <w:docPart w:val="3DF6F16945624FAF852D7DDEF55566C7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6D948EE2" w14:textId="65AB4E28" w:rsidR="008E2197" w:rsidRDefault="009B5938" w:rsidP="008E2197">
                                <w:pPr>
                                  <w:pStyle w:val="Skill"/>
                                </w:pPr>
                                <w:r>
                                  <w:t>Requirement Analysis</w:t>
                                </w:r>
                              </w:p>
                              <w:p w14:paraId="773A75B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16090FDC" w14:textId="77777777" w:rsidR="008E2197" w:rsidRDefault="00A156C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placeholder>
                                      <w:docPart w:val="03681DDF586D4B5A82F5434905623DE0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74B218A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770BDF73" w14:textId="3533C23B" w:rsidR="008E2197" w:rsidRDefault="009B5938" w:rsidP="008E2197">
                                <w:pPr>
                                  <w:pStyle w:val="Skill"/>
                                </w:pPr>
                                <w:r>
                                  <w:t>Automotive</w:t>
                                </w:r>
                              </w:p>
                              <w:p w14:paraId="1D8843E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EBC7B9A" w14:textId="77777777" w:rsidR="008E2197" w:rsidRDefault="00A156C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placeholder>
                                      <w:docPart w:val="8CF05736BE8147B6ADDA45121CF4E034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4FDEA5C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7D598E70" w14:textId="44D58904" w:rsidR="008E2197" w:rsidRDefault="009B5938" w:rsidP="008E2197">
                                <w:pPr>
                                  <w:pStyle w:val="Skill"/>
                                </w:pPr>
                                <w:r>
                                  <w:t>MIL Testing</w:t>
                                </w:r>
                              </w:p>
                              <w:p w14:paraId="6FBA55BF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59C7CB2C" w14:textId="77777777" w:rsidR="008E2197" w:rsidRDefault="00A156C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placeholder>
                                      <w:docPart w:val="2B490B9CED0B4284B20DDA779DB5787A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14:paraId="60CA471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248EDC6E14624B10917391292629896B"/>
              </w:placeholder>
              <w:temporary/>
              <w:showingPlcHdr/>
              <w15:appearance w15:val="hidden"/>
            </w:sdtPr>
            <w:sdtEndPr/>
            <w:sdtContent>
              <w:p w14:paraId="634CAF5B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0FF02C4C" w14:textId="294141E1" w:rsidR="008E2197" w:rsidRDefault="00A855EE" w:rsidP="008E2197">
            <w:pPr>
              <w:pStyle w:val="Heading2"/>
            </w:pPr>
            <w:r>
              <w:t xml:space="preserve">B. Tech Mechatronics </w:t>
            </w:r>
          </w:p>
          <w:p w14:paraId="0BE02B37" w14:textId="5B6ABA2F" w:rsidR="00552F9B" w:rsidRDefault="00A855EE" w:rsidP="00552F9B">
            <w:pPr>
              <w:pStyle w:val="Heading4"/>
            </w:pPr>
            <w:r>
              <w:t>Ajeenkya DY Patil University</w:t>
            </w:r>
          </w:p>
          <w:p w14:paraId="31E69B06" w14:textId="591B6B28" w:rsidR="00552F9B" w:rsidRDefault="00A855EE" w:rsidP="00552F9B">
            <w:r>
              <w:t>2018 – 2021</w:t>
            </w:r>
          </w:p>
          <w:p w14:paraId="76D5F7F0" w14:textId="73B5EA0E" w:rsidR="00552F9B" w:rsidRDefault="00A855EE" w:rsidP="00552F9B">
            <w:pPr>
              <w:pStyle w:val="Heading2"/>
            </w:pPr>
            <w:r>
              <w:t xml:space="preserve">Diploma Mechanical </w:t>
            </w:r>
          </w:p>
          <w:p w14:paraId="0995AC53" w14:textId="5DE20315" w:rsidR="00552F9B" w:rsidRDefault="00A855EE" w:rsidP="00552F9B">
            <w:pPr>
              <w:pStyle w:val="Heading4"/>
            </w:pPr>
            <w:r>
              <w:t>Sandip University</w:t>
            </w:r>
          </w:p>
          <w:p w14:paraId="4E00A2A0" w14:textId="69C2F519" w:rsidR="00552F9B" w:rsidRDefault="00110773" w:rsidP="00552F9B">
            <w:r>
              <w:t>Year of Passing - 2018</w:t>
            </w:r>
          </w:p>
          <w:p w14:paraId="096BAFFE" w14:textId="288F8C04" w:rsidR="00552F9B" w:rsidRDefault="00552F9B" w:rsidP="00552F9B">
            <w:pPr>
              <w:pStyle w:val="Heading2"/>
            </w:pPr>
          </w:p>
          <w:p w14:paraId="034B4AEA" w14:textId="1B0DFBCC" w:rsidR="00552F9B" w:rsidRDefault="00552F9B" w:rsidP="00552F9B">
            <w:pPr>
              <w:pStyle w:val="Heading4"/>
            </w:pPr>
          </w:p>
          <w:p w14:paraId="7A85A9DA" w14:textId="282EDDDB" w:rsidR="00552F9B" w:rsidRPr="00552F9B" w:rsidRDefault="00552F9B" w:rsidP="00552F9B"/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74D20EE6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17F9FF61313F41A1AAA44C692E207D83"/>
              </w:placeholder>
              <w:temporary/>
              <w:showingPlcHdr/>
              <w15:appearance w15:val="hidden"/>
            </w:sdtPr>
            <w:sdtEndPr/>
            <w:sdtContent>
              <w:p w14:paraId="39928451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44EAED85" w14:textId="7FD0DD51" w:rsidR="00552F9B" w:rsidRPr="009131BA" w:rsidRDefault="00A855EE" w:rsidP="00552F9B">
            <w:pPr>
              <w:pStyle w:val="Heading3"/>
              <w:rPr>
                <w:b/>
                <w:bCs/>
              </w:rPr>
            </w:pPr>
            <w:r w:rsidRPr="009131BA">
              <w:rPr>
                <w:b/>
                <w:bCs/>
              </w:rPr>
              <w:t xml:space="preserve">Engineer – Solution Architect </w:t>
            </w:r>
          </w:p>
          <w:p w14:paraId="03A6D5D8" w14:textId="0346A712" w:rsidR="004103C0" w:rsidRDefault="00A855EE" w:rsidP="004103C0">
            <w:pPr>
              <w:pStyle w:val="Heading5"/>
            </w:pPr>
            <w:r>
              <w:t xml:space="preserve">iASYS Technologies Solutions Pvt Ltd / Pune </w:t>
            </w:r>
            <w:r w:rsidR="009131BA">
              <w:t>/ Present</w:t>
            </w:r>
          </w:p>
          <w:p w14:paraId="326680BC" w14:textId="170CCE75" w:rsidR="006C2DFF" w:rsidRPr="00A6425D" w:rsidRDefault="009F0FFB" w:rsidP="00A6425D">
            <w:pPr>
              <w:pStyle w:val="JobDescription"/>
              <w:rPr>
                <w:rStyle w:val="JobDescriptionChar"/>
              </w:rPr>
            </w:pPr>
            <w:r>
              <w:t>Involved in System Engineering, Modelling, and Development in Engine Testing</w:t>
            </w:r>
          </w:p>
          <w:p w14:paraId="504A2FA3" w14:textId="3267B177" w:rsidR="00A6425D" w:rsidRDefault="009F0FFB" w:rsidP="009F0FFB">
            <w:pPr>
              <w:pStyle w:val="ListBullet"/>
            </w:pPr>
            <w:r>
              <w:t>Gathering &amp; Analysis of System Requirement.</w:t>
            </w:r>
          </w:p>
          <w:p w14:paraId="4F0FE01F" w14:textId="2EF8EEC6" w:rsidR="009F0FFB" w:rsidRDefault="009F0FFB" w:rsidP="009F0FFB">
            <w:pPr>
              <w:pStyle w:val="ListBullet"/>
            </w:pPr>
            <w:r>
              <w:t>Model-Based design approach in MATLAB Simulink.</w:t>
            </w:r>
          </w:p>
          <w:p w14:paraId="1EECE179" w14:textId="75273D46" w:rsidR="009F0FFB" w:rsidRDefault="009F0FFB" w:rsidP="009F0FFB">
            <w:pPr>
              <w:pStyle w:val="ListBullet"/>
            </w:pPr>
            <w:r>
              <w:t>Support to Model Integration.</w:t>
            </w:r>
          </w:p>
          <w:p w14:paraId="7D66A3DB" w14:textId="44DAC037" w:rsidR="009F0FFB" w:rsidRDefault="009F0FFB" w:rsidP="009F0FFB">
            <w:pPr>
              <w:pStyle w:val="ListBullet"/>
            </w:pPr>
            <w:r>
              <w:t>Root Cause Analysis &amp; Resolution.</w:t>
            </w:r>
          </w:p>
          <w:p w14:paraId="4912502A" w14:textId="00186A49" w:rsidR="00A6425D" w:rsidRPr="00426F5C" w:rsidRDefault="009131BA" w:rsidP="00A6425D">
            <w:pPr>
              <w:pStyle w:val="Heading3"/>
              <w:rPr>
                <w:b/>
                <w:bCs/>
              </w:rPr>
            </w:pPr>
            <w:r w:rsidRPr="00426F5C">
              <w:rPr>
                <w:b/>
                <w:bCs/>
              </w:rPr>
              <w:t>Supervisor</w:t>
            </w:r>
          </w:p>
          <w:p w14:paraId="5E9A2DD4" w14:textId="567AC8AC" w:rsidR="00A6425D" w:rsidRDefault="009131BA" w:rsidP="00A6425D">
            <w:pPr>
              <w:pStyle w:val="Heading5"/>
            </w:pPr>
            <w:r>
              <w:t>Honda Motorcycles &amp; Scooter Pvt Ltd</w:t>
            </w:r>
          </w:p>
          <w:p w14:paraId="5BDCFE4C" w14:textId="49FCC5CB" w:rsidR="00A6425D" w:rsidRPr="00A6425D" w:rsidRDefault="00184F3D" w:rsidP="00A6425D">
            <w:pPr>
              <w:pStyle w:val="JobDescription"/>
              <w:rPr>
                <w:rStyle w:val="JobDescriptionChar"/>
              </w:rPr>
            </w:pPr>
            <w:r>
              <w:t>Involved in t</w:t>
            </w:r>
            <w:r w:rsidR="009131BA">
              <w:t>roubleshooting the issue related to Engine &amp; Electronics.</w:t>
            </w:r>
          </w:p>
          <w:p w14:paraId="6C451C50" w14:textId="2F22A200" w:rsidR="00A6425D" w:rsidRDefault="006A2D17" w:rsidP="009131BA">
            <w:pPr>
              <w:pStyle w:val="ListBullet"/>
            </w:pPr>
            <w:r>
              <w:t xml:space="preserve">Supervising </w:t>
            </w:r>
            <w:r w:rsidR="009131BA">
              <w:t xml:space="preserve">the </w:t>
            </w:r>
            <w:r>
              <w:t>maintenance-related activity of vehicles.</w:t>
            </w:r>
            <w:r w:rsidR="009131BA">
              <w:t xml:space="preserve"> </w:t>
            </w:r>
          </w:p>
          <w:p w14:paraId="5EADA24E" w14:textId="3A729F0A" w:rsidR="006A2D17" w:rsidRDefault="006A2D17" w:rsidP="009131BA">
            <w:pPr>
              <w:pStyle w:val="ListBullet"/>
            </w:pPr>
            <w:r>
              <w:t>Inspecting Engine related issues &amp; analyzing root causes.</w:t>
            </w:r>
          </w:p>
          <w:p w14:paraId="67E86A14" w14:textId="0C37CE75" w:rsidR="006A2D17" w:rsidRDefault="006A2D17" w:rsidP="006A2D17">
            <w:pPr>
              <w:pStyle w:val="ListBullet"/>
            </w:pPr>
            <w:r>
              <w:t>Ensuring the value of service to customers.</w:t>
            </w:r>
          </w:p>
          <w:p w14:paraId="325C1F3A" w14:textId="4A24FBE2" w:rsidR="00A6425D" w:rsidRPr="00184F3D" w:rsidRDefault="00426F5C" w:rsidP="00A6425D">
            <w:pPr>
              <w:pStyle w:val="Heading3"/>
              <w:rPr>
                <w:b/>
                <w:bCs/>
              </w:rPr>
            </w:pPr>
            <w:r w:rsidRPr="00184F3D">
              <w:rPr>
                <w:b/>
                <w:bCs/>
              </w:rPr>
              <w:t>Junior Engineer</w:t>
            </w:r>
          </w:p>
          <w:p w14:paraId="1326B8C8" w14:textId="1B46FCD2" w:rsidR="00A6425D" w:rsidRDefault="00426F5C" w:rsidP="00A6425D">
            <w:pPr>
              <w:pStyle w:val="Heading5"/>
            </w:pPr>
            <w:r>
              <w:t>Shree Balaji Spring Manufacturers</w:t>
            </w:r>
          </w:p>
          <w:p w14:paraId="4F8B99C9" w14:textId="46410851" w:rsidR="00A6425D" w:rsidRPr="00A6425D" w:rsidRDefault="00426F5C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 xml:space="preserve">Involved in Manufacturing, Quality </w:t>
            </w:r>
            <w:r w:rsidR="00184F3D">
              <w:rPr>
                <w:rStyle w:val="JobDescriptionChar"/>
              </w:rPr>
              <w:t>&amp; Process Development Operations.</w:t>
            </w:r>
          </w:p>
          <w:p w14:paraId="23AFC008" w14:textId="2866B478" w:rsidR="00A6425D" w:rsidRDefault="00184F3D" w:rsidP="00184F3D">
            <w:pPr>
              <w:pStyle w:val="ListBullet"/>
            </w:pPr>
            <w:r>
              <w:t>Responsible and Coordination activities related to production.</w:t>
            </w:r>
          </w:p>
          <w:p w14:paraId="28023AEC" w14:textId="77777777" w:rsidR="00184F3D" w:rsidRDefault="00184F3D" w:rsidP="00184F3D">
            <w:pPr>
              <w:pStyle w:val="ListBullet"/>
            </w:pPr>
            <w:r>
              <w:t>Coordination &amp; Selection of material as per requirement.</w:t>
            </w:r>
          </w:p>
          <w:p w14:paraId="1C4DEADE" w14:textId="6B07DEFB" w:rsidR="00184F3D" w:rsidRPr="006C2DFF" w:rsidRDefault="00184F3D" w:rsidP="00184F3D">
            <w:pPr>
              <w:pStyle w:val="ListBullet"/>
              <w:numPr>
                <w:ilvl w:val="0"/>
                <w:numId w:val="0"/>
              </w:numPr>
              <w:ind w:left="864"/>
            </w:pPr>
          </w:p>
        </w:tc>
      </w:tr>
    </w:tbl>
    <w:p w14:paraId="231BC872" w14:textId="77777777" w:rsidR="005A20B8" w:rsidRDefault="005A20B8"/>
    <w:sectPr w:rsidR="005A20B8" w:rsidSect="00C777FF">
      <w:headerReference w:type="default" r:id="rId22"/>
      <w:footerReference w:type="default" r:id="rId23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0D98" w14:textId="77777777" w:rsidR="00A156C5" w:rsidRDefault="00A156C5" w:rsidP="00B21D64">
      <w:pPr>
        <w:spacing w:after="0" w:line="240" w:lineRule="auto"/>
      </w:pPr>
      <w:r>
        <w:separator/>
      </w:r>
    </w:p>
  </w:endnote>
  <w:endnote w:type="continuationSeparator" w:id="0">
    <w:p w14:paraId="0899D2D5" w14:textId="77777777" w:rsidR="00A156C5" w:rsidRDefault="00A156C5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2018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2BC66" wp14:editId="63126AF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F47BC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9084" w14:textId="77777777" w:rsidR="00A156C5" w:rsidRDefault="00A156C5" w:rsidP="00B21D64">
      <w:pPr>
        <w:spacing w:after="0" w:line="240" w:lineRule="auto"/>
      </w:pPr>
      <w:r>
        <w:separator/>
      </w:r>
    </w:p>
  </w:footnote>
  <w:footnote w:type="continuationSeparator" w:id="0">
    <w:p w14:paraId="46EDC84B" w14:textId="77777777" w:rsidR="00A156C5" w:rsidRDefault="00A156C5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8796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311DE8E8" wp14:editId="637CEB1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E6CF69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1682835">
    <w:abstractNumId w:val="6"/>
  </w:num>
  <w:num w:numId="2" w16cid:durableId="1975669975">
    <w:abstractNumId w:val="8"/>
  </w:num>
  <w:num w:numId="3" w16cid:durableId="1468011278">
    <w:abstractNumId w:val="5"/>
  </w:num>
  <w:num w:numId="4" w16cid:durableId="355498925">
    <w:abstractNumId w:val="2"/>
  </w:num>
  <w:num w:numId="5" w16cid:durableId="53629967">
    <w:abstractNumId w:val="4"/>
  </w:num>
  <w:num w:numId="6" w16cid:durableId="304435402">
    <w:abstractNumId w:val="7"/>
  </w:num>
  <w:num w:numId="7" w16cid:durableId="923496903">
    <w:abstractNumId w:val="0"/>
  </w:num>
  <w:num w:numId="8" w16cid:durableId="1065950572">
    <w:abstractNumId w:val="1"/>
  </w:num>
  <w:num w:numId="9" w16cid:durableId="2022510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68"/>
    <w:rsid w:val="000161E1"/>
    <w:rsid w:val="00021303"/>
    <w:rsid w:val="00107E81"/>
    <w:rsid w:val="00110773"/>
    <w:rsid w:val="00144072"/>
    <w:rsid w:val="00184F3D"/>
    <w:rsid w:val="0021475C"/>
    <w:rsid w:val="003C0BB5"/>
    <w:rsid w:val="004067B9"/>
    <w:rsid w:val="004103C0"/>
    <w:rsid w:val="00426F5C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A2D17"/>
    <w:rsid w:val="006C2DFF"/>
    <w:rsid w:val="007571B5"/>
    <w:rsid w:val="007772B1"/>
    <w:rsid w:val="008424CE"/>
    <w:rsid w:val="00890F1A"/>
    <w:rsid w:val="008E2197"/>
    <w:rsid w:val="009131BA"/>
    <w:rsid w:val="00997E86"/>
    <w:rsid w:val="009B5938"/>
    <w:rsid w:val="009B7D45"/>
    <w:rsid w:val="009F0FFB"/>
    <w:rsid w:val="00A156C5"/>
    <w:rsid w:val="00A21AF8"/>
    <w:rsid w:val="00A6425D"/>
    <w:rsid w:val="00A855EE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62B7E"/>
    <w:rsid w:val="00FC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4EC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ore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0F7AB96DA14AD59E152D63C57C4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7738B-14EF-49AC-98ED-EE6C1266EB9E}"/>
      </w:docPartPr>
      <w:docPartBody>
        <w:p w:rsidR="00000000" w:rsidRDefault="000C32D6">
          <w:pPr>
            <w:pStyle w:val="430F7AB96DA14AD59E152D63C57C4B8F"/>
          </w:pPr>
          <w:r w:rsidRPr="007772B1">
            <w:t>ABOUT ME</w:t>
          </w:r>
        </w:p>
      </w:docPartBody>
    </w:docPart>
    <w:docPart>
      <w:docPartPr>
        <w:name w:val="9BCDA9022A814AB1A5EA622736E1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77F3-1B00-47A5-AF16-30757012ED57}"/>
      </w:docPartPr>
      <w:docPartBody>
        <w:p w:rsidR="00000000" w:rsidRDefault="000C32D6">
          <w:pPr>
            <w:pStyle w:val="9BCDA9022A814AB1A5EA622736E1D9EB"/>
          </w:pPr>
          <w:r>
            <w:t>Skills</w:t>
          </w:r>
        </w:p>
      </w:docPartBody>
    </w:docPart>
    <w:docPart>
      <w:docPartPr>
        <w:name w:val="248EDC6E14624B109173912926298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CE826-57CE-4373-8AEE-43A28423F0AB}"/>
      </w:docPartPr>
      <w:docPartBody>
        <w:p w:rsidR="00000000" w:rsidRDefault="000C32D6">
          <w:pPr>
            <w:pStyle w:val="248EDC6E14624B10917391292629896B"/>
          </w:pPr>
          <w:r>
            <w:t>Education</w:t>
          </w:r>
        </w:p>
      </w:docPartBody>
    </w:docPart>
    <w:docPart>
      <w:docPartPr>
        <w:name w:val="17F9FF61313F41A1AAA44C692E207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03AF-9E67-4700-88C8-D6D558F46D94}"/>
      </w:docPartPr>
      <w:docPartBody>
        <w:p w:rsidR="00000000" w:rsidRDefault="000C32D6">
          <w:pPr>
            <w:pStyle w:val="17F9FF61313F41A1AAA44C692E207D83"/>
          </w:pPr>
          <w:r>
            <w:t>Experience</w:t>
          </w:r>
        </w:p>
      </w:docPartBody>
    </w:docPart>
    <w:docPart>
      <w:docPartPr>
        <w:name w:val="8E2FA92115514EB1BA10ED2DACB9C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38512-0BFB-43B1-A5D7-B16E2A757A71}"/>
      </w:docPartPr>
      <w:docPartBody>
        <w:p w:rsidR="00000000" w:rsidRDefault="000C32D6">
          <w:pPr>
            <w:pStyle w:val="8E2FA92115514EB1BA10ED2DACB9C83F"/>
          </w:pPr>
          <w:r>
            <w:t>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508059773">
    <w:abstractNumId w:val="0"/>
  </w:num>
  <w:num w:numId="2" w16cid:durableId="1715353174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D6"/>
    <w:rsid w:val="000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4E4BC5A6924E9FB69861253B1CA56A">
    <w:name w:val="504E4BC5A6924E9FB69861253B1CA56A"/>
  </w:style>
  <w:style w:type="paragraph" w:customStyle="1" w:styleId="B9A97CD0F8164B83990AB0331191C414">
    <w:name w:val="B9A97CD0F8164B83990AB0331191C414"/>
  </w:style>
  <w:style w:type="paragraph" w:customStyle="1" w:styleId="E5AC35B8CAA843BEA9FE6F3DB9B17DA2">
    <w:name w:val="E5AC35B8CAA843BEA9FE6F3DB9B17DA2"/>
  </w:style>
  <w:style w:type="paragraph" w:customStyle="1" w:styleId="22FA245477D74734A6B45947889C175C">
    <w:name w:val="22FA245477D74734A6B45947889C175C"/>
  </w:style>
  <w:style w:type="paragraph" w:customStyle="1" w:styleId="430F7AB96DA14AD59E152D63C57C4B8F">
    <w:name w:val="430F7AB96DA14AD59E152D63C57C4B8F"/>
  </w:style>
  <w:style w:type="paragraph" w:customStyle="1" w:styleId="83F700C368B042BF833C4D1C3F8671D6">
    <w:name w:val="83F700C368B042BF833C4D1C3F8671D6"/>
  </w:style>
  <w:style w:type="paragraph" w:customStyle="1" w:styleId="1F4EC58BDAA94868AF3894AB83D08413">
    <w:name w:val="1F4EC58BDAA94868AF3894AB83D08413"/>
  </w:style>
  <w:style w:type="paragraph" w:customStyle="1" w:styleId="BA4C24D201EC461BA12DBD0BF1A80D9D">
    <w:name w:val="BA4C24D201EC461BA12DBD0BF1A80D9D"/>
  </w:style>
  <w:style w:type="paragraph" w:customStyle="1" w:styleId="6F6CC944AD2C48068AF0A3EBB9B6D17C">
    <w:name w:val="6F6CC944AD2C48068AF0A3EBB9B6D17C"/>
  </w:style>
  <w:style w:type="paragraph" w:customStyle="1" w:styleId="3C0AC142CB3A431F9D70DF7F7A739733">
    <w:name w:val="3C0AC142CB3A431F9D70DF7F7A739733"/>
  </w:style>
  <w:style w:type="paragraph" w:customStyle="1" w:styleId="F12542F029F1409FAB9ECAC2D0761A17">
    <w:name w:val="F12542F029F1409FAB9ECAC2D0761A17"/>
  </w:style>
  <w:style w:type="paragraph" w:customStyle="1" w:styleId="19DC75135E044E4DAE9C5137B2319FBA">
    <w:name w:val="19DC75135E044E4DAE9C5137B2319FBA"/>
  </w:style>
  <w:style w:type="paragraph" w:customStyle="1" w:styleId="9BCDA9022A814AB1A5EA622736E1D9EB">
    <w:name w:val="9BCDA9022A814AB1A5EA622736E1D9EB"/>
  </w:style>
  <w:style w:type="paragraph" w:customStyle="1" w:styleId="248EDC6E14624B10917391292629896B">
    <w:name w:val="248EDC6E14624B10917391292629896B"/>
  </w:style>
  <w:style w:type="paragraph" w:customStyle="1" w:styleId="3D64669144DD4E91B61CF0BB4F64045E">
    <w:name w:val="3D64669144DD4E91B61CF0BB4F64045E"/>
  </w:style>
  <w:style w:type="paragraph" w:customStyle="1" w:styleId="D37EB95BB69A43029686504659590440">
    <w:name w:val="D37EB95BB69A43029686504659590440"/>
  </w:style>
  <w:style w:type="paragraph" w:customStyle="1" w:styleId="F0CD7460CEB94B23BA07D7DB8912E70A">
    <w:name w:val="F0CD7460CEB94B23BA07D7DB8912E70A"/>
  </w:style>
  <w:style w:type="paragraph" w:customStyle="1" w:styleId="A26E06EBBA99452B9EAE7CF9745C087D">
    <w:name w:val="A26E06EBBA99452B9EAE7CF9745C087D"/>
  </w:style>
  <w:style w:type="paragraph" w:customStyle="1" w:styleId="3329EB6B89EF479F94E9886DCB7BAB6D">
    <w:name w:val="3329EB6B89EF479F94E9886DCB7BAB6D"/>
  </w:style>
  <w:style w:type="paragraph" w:customStyle="1" w:styleId="FE24B1BAD8824A5EB8CB1A56EA029D57">
    <w:name w:val="FE24B1BAD8824A5EB8CB1A56EA029D57"/>
  </w:style>
  <w:style w:type="paragraph" w:customStyle="1" w:styleId="8A74922B5A194C34A08A279A2745F78D">
    <w:name w:val="8A74922B5A194C34A08A279A2745F78D"/>
  </w:style>
  <w:style w:type="paragraph" w:customStyle="1" w:styleId="4C5AD0308A0A4159813F7E7199B3E0E1">
    <w:name w:val="4C5AD0308A0A4159813F7E7199B3E0E1"/>
  </w:style>
  <w:style w:type="paragraph" w:customStyle="1" w:styleId="922225C275B146E9A17AA06A2FFB594D">
    <w:name w:val="922225C275B146E9A17AA06A2FFB594D"/>
  </w:style>
  <w:style w:type="paragraph" w:customStyle="1" w:styleId="17F9FF61313F41A1AAA44C692E207D83">
    <w:name w:val="17F9FF61313F41A1AAA44C692E207D83"/>
  </w:style>
  <w:style w:type="paragraph" w:customStyle="1" w:styleId="88962748B0D140BF9C0F51537C77C17E">
    <w:name w:val="88962748B0D140BF9C0F51537C77C17E"/>
  </w:style>
  <w:style w:type="paragraph" w:customStyle="1" w:styleId="1257AB7986BE406892D8E449A2E562F2">
    <w:name w:val="1257AB7986BE406892D8E449A2E562F2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62E76F5C9A524290AD19A2BBECF28568">
    <w:name w:val="62E76F5C9A524290AD19A2BBECF28568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F675C6D9F108462CB7750A776EED873E">
    <w:name w:val="F675C6D9F108462CB7750A776EED873E"/>
  </w:style>
  <w:style w:type="paragraph" w:customStyle="1" w:styleId="CD4702445A634FAEB2BED7F10C2E8D7B">
    <w:name w:val="CD4702445A634FAEB2BED7F10C2E8D7B"/>
  </w:style>
  <w:style w:type="paragraph" w:customStyle="1" w:styleId="E7C0EC08D1F94FCEB03188000BCF7D52">
    <w:name w:val="E7C0EC08D1F94FCEB03188000BCF7D52"/>
  </w:style>
  <w:style w:type="paragraph" w:customStyle="1" w:styleId="33273E94FDB04F9B9BF1263A339EB1FF">
    <w:name w:val="33273E94FDB04F9B9BF1263A339EB1FF"/>
  </w:style>
  <w:style w:type="paragraph" w:customStyle="1" w:styleId="7ACD72D787B744B68AFF75932A9073CA">
    <w:name w:val="7ACD72D787B744B68AFF75932A9073CA"/>
  </w:style>
  <w:style w:type="paragraph" w:customStyle="1" w:styleId="58CF2F748A054CE685557D608DA9F644">
    <w:name w:val="58CF2F748A054CE685557D608DA9F644"/>
  </w:style>
  <w:style w:type="paragraph" w:customStyle="1" w:styleId="3A11316958D041919C6DDBAF63EBF925">
    <w:name w:val="3A11316958D041919C6DDBAF63EBF925"/>
  </w:style>
  <w:style w:type="paragraph" w:customStyle="1" w:styleId="5AD63025D1B34AE1BC985F924E6AE508">
    <w:name w:val="5AD63025D1B34AE1BC985F924E6AE508"/>
  </w:style>
  <w:style w:type="paragraph" w:customStyle="1" w:styleId="1D431E766E724CD4AC1ADE74B55E54D0">
    <w:name w:val="1D431E766E724CD4AC1ADE74B55E54D0"/>
  </w:style>
  <w:style w:type="paragraph" w:customStyle="1" w:styleId="DDDAC85CD38E492596160908BDA31ABA">
    <w:name w:val="DDDAC85CD38E492596160908BDA31ABA"/>
  </w:style>
  <w:style w:type="paragraph" w:customStyle="1" w:styleId="8E2FA92115514EB1BA10ED2DACB9C83F">
    <w:name w:val="8E2FA92115514EB1BA10ED2DACB9C83F"/>
  </w:style>
  <w:style w:type="paragraph" w:customStyle="1" w:styleId="4C7D087E461F410B8312C24C4460F592">
    <w:name w:val="4C7D087E461F410B8312C24C4460F592"/>
  </w:style>
  <w:style w:type="paragraph" w:customStyle="1" w:styleId="CFBD83AFDBC24F8F89203331E8BBB993">
    <w:name w:val="CFBD83AFDBC24F8F89203331E8BBB993"/>
  </w:style>
  <w:style w:type="paragraph" w:customStyle="1" w:styleId="D06FDA19167D4A1885630C22FC66D475">
    <w:name w:val="D06FDA19167D4A1885630C22FC66D475"/>
  </w:style>
  <w:style w:type="paragraph" w:customStyle="1" w:styleId="3DF6F16945624FAF852D7DDEF55566C7">
    <w:name w:val="3DF6F16945624FAF852D7DDEF55566C7"/>
  </w:style>
  <w:style w:type="paragraph" w:customStyle="1" w:styleId="A2A24FAB48684E6F98CA5369C17874D8">
    <w:name w:val="A2A24FAB48684E6F98CA5369C17874D8"/>
  </w:style>
  <w:style w:type="paragraph" w:customStyle="1" w:styleId="03681DDF586D4B5A82F5434905623DE0">
    <w:name w:val="03681DDF586D4B5A82F5434905623DE0"/>
  </w:style>
  <w:style w:type="paragraph" w:customStyle="1" w:styleId="262263FC40BB4A02BB7C4C73E611F0C4">
    <w:name w:val="262263FC40BB4A02BB7C4C73E611F0C4"/>
  </w:style>
  <w:style w:type="paragraph" w:customStyle="1" w:styleId="8CF05736BE8147B6ADDA45121CF4E034">
    <w:name w:val="8CF05736BE8147B6ADDA45121CF4E034"/>
  </w:style>
  <w:style w:type="paragraph" w:customStyle="1" w:styleId="AF50B40050044B408AF77A1B3C625E76">
    <w:name w:val="AF50B40050044B408AF77A1B3C625E76"/>
  </w:style>
  <w:style w:type="paragraph" w:customStyle="1" w:styleId="2B490B9CED0B4284B20DDA779DB5787A">
    <w:name w:val="2B490B9CED0B4284B20DDA779DB578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2022-04-05T15:50:00Z</dcterms:created>
  <dcterms:modified xsi:type="dcterms:W3CDTF">2022-04-05T16:32:00Z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